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4376CE12" w14:textId="77777777" w:rsidTr="00FB65B8">
        <w:tc>
          <w:tcPr>
            <w:tcW w:w="5395" w:type="dxa"/>
          </w:tcPr>
          <w:p w14:paraId="76209956" w14:textId="77777777" w:rsidR="00A81248" w:rsidRPr="003A798E" w:rsidRDefault="00A81248" w:rsidP="00A81248">
            <w:pPr>
              <w:pStyle w:val="GraphicAnchor"/>
            </w:pPr>
          </w:p>
        </w:tc>
        <w:tc>
          <w:tcPr>
            <w:tcW w:w="5395" w:type="dxa"/>
          </w:tcPr>
          <w:p w14:paraId="5BA77D17" w14:textId="77777777" w:rsidR="00A81248" w:rsidRPr="003A798E" w:rsidRDefault="00A81248" w:rsidP="00A81248">
            <w:pPr>
              <w:pStyle w:val="GraphicAnchor"/>
            </w:pPr>
          </w:p>
        </w:tc>
      </w:tr>
      <w:tr w:rsidR="00A81248" w:rsidRPr="003A798E" w14:paraId="5C3BD8E5" w14:textId="77777777" w:rsidTr="00FB65B8">
        <w:trPr>
          <w:trHeight w:val="2719"/>
        </w:trPr>
        <w:tc>
          <w:tcPr>
            <w:tcW w:w="5395" w:type="dxa"/>
          </w:tcPr>
          <w:p w14:paraId="21E7FC14" w14:textId="77777777" w:rsidR="00A81248" w:rsidRDefault="002C784C" w:rsidP="00C66528">
            <w:pPr>
              <w:pStyle w:val="Heading1"/>
            </w:pPr>
            <w:r w:rsidRPr="002C784C">
              <w:t>ICIN Bank</w:t>
            </w:r>
          </w:p>
          <w:p w14:paraId="3FCC65E6" w14:textId="2246A98C" w:rsidR="0052245F" w:rsidRPr="0052245F" w:rsidRDefault="0052245F" w:rsidP="0052245F">
            <w:r>
              <w:t>Writeup</w:t>
            </w:r>
          </w:p>
        </w:tc>
        <w:tc>
          <w:tcPr>
            <w:tcW w:w="5395" w:type="dxa"/>
          </w:tcPr>
          <w:p w14:paraId="1F6E0ED6" w14:textId="77777777" w:rsidR="00A81248" w:rsidRPr="003A798E" w:rsidRDefault="00A81248"/>
        </w:tc>
      </w:tr>
      <w:tr w:rsidR="00A81248" w:rsidRPr="003A798E" w14:paraId="4F868D8F" w14:textId="77777777" w:rsidTr="00FB65B8">
        <w:trPr>
          <w:trHeight w:val="8059"/>
        </w:trPr>
        <w:tc>
          <w:tcPr>
            <w:tcW w:w="5395" w:type="dxa"/>
          </w:tcPr>
          <w:p w14:paraId="7EFCA905" w14:textId="77777777" w:rsidR="00A81248" w:rsidRPr="003A798E" w:rsidRDefault="00A81248"/>
        </w:tc>
        <w:tc>
          <w:tcPr>
            <w:tcW w:w="5395" w:type="dxa"/>
          </w:tcPr>
          <w:p w14:paraId="3DED313C" w14:textId="77777777" w:rsidR="00A81248" w:rsidRPr="003A798E" w:rsidRDefault="00A81248"/>
        </w:tc>
      </w:tr>
      <w:tr w:rsidR="00A81248" w:rsidRPr="003A798E" w14:paraId="6DDE0EFD" w14:textId="77777777" w:rsidTr="00FB65B8">
        <w:trPr>
          <w:trHeight w:val="1299"/>
        </w:trPr>
        <w:tc>
          <w:tcPr>
            <w:tcW w:w="5395" w:type="dxa"/>
          </w:tcPr>
          <w:p w14:paraId="77F17AB7" w14:textId="77777777" w:rsidR="00A81248" w:rsidRPr="003A798E" w:rsidRDefault="00A81248"/>
        </w:tc>
        <w:tc>
          <w:tcPr>
            <w:tcW w:w="5395" w:type="dxa"/>
          </w:tcPr>
          <w:p w14:paraId="72F64C67" w14:textId="7BFF84C4" w:rsidR="00A81248" w:rsidRPr="003A798E" w:rsidRDefault="00A81248" w:rsidP="00C66528">
            <w:pPr>
              <w:pStyle w:val="Heading2"/>
            </w:pPr>
          </w:p>
        </w:tc>
      </w:tr>
      <w:tr w:rsidR="00A81248" w:rsidRPr="003A798E" w14:paraId="6D37E9DF" w14:textId="77777777" w:rsidTr="00FB65B8">
        <w:trPr>
          <w:trHeight w:val="1402"/>
        </w:trPr>
        <w:tc>
          <w:tcPr>
            <w:tcW w:w="5395" w:type="dxa"/>
          </w:tcPr>
          <w:p w14:paraId="7AF1FE9C" w14:textId="77777777" w:rsidR="00A81248" w:rsidRPr="003A798E" w:rsidRDefault="00A81248"/>
        </w:tc>
        <w:tc>
          <w:tcPr>
            <w:tcW w:w="5395" w:type="dxa"/>
          </w:tcPr>
          <w:p w14:paraId="1111A6C7" w14:textId="2D3343C7" w:rsidR="00A81248" w:rsidRPr="003A798E" w:rsidRDefault="002C784C" w:rsidP="00A81248">
            <w:pPr>
              <w:pStyle w:val="Heading2"/>
            </w:pPr>
            <w:r>
              <w:t>Sameer Safdar Khan</w:t>
            </w:r>
          </w:p>
        </w:tc>
      </w:tr>
    </w:tbl>
    <w:p w14:paraId="1513F817"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78640B2D" wp14:editId="310DABA5">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517F8DB"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07AAA3EA" w14:textId="77777777" w:rsidR="002C784C" w:rsidRDefault="002C784C" w:rsidP="00A24793"/>
    <w:p w14:paraId="2E025FCF" w14:textId="1DCD0BF0" w:rsidR="002C784C" w:rsidRDefault="002C784C" w:rsidP="00A24793">
      <w:pPr>
        <w:rPr>
          <w:rFonts w:ascii="Helvetica" w:hAnsi="Helvetica" w:cs="Helvetica"/>
          <w:b/>
          <w:bCs/>
          <w:color w:val="292F32"/>
          <w:sz w:val="30"/>
          <w:szCs w:val="30"/>
          <w:shd w:val="clear" w:color="auto" w:fill="FFFFFF"/>
        </w:rPr>
      </w:pPr>
      <w:bookmarkStart w:id="0" w:name="_Hlk104730664"/>
      <w:r>
        <w:rPr>
          <w:rFonts w:ascii="Helvetica" w:hAnsi="Helvetica" w:cs="Helvetica"/>
          <w:b/>
          <w:bCs/>
          <w:color w:val="292F32"/>
          <w:sz w:val="30"/>
          <w:szCs w:val="30"/>
          <w:shd w:val="clear" w:color="auto" w:fill="FFFFFF"/>
        </w:rPr>
        <w:t xml:space="preserve">Project Name: </w:t>
      </w:r>
      <w:r>
        <w:rPr>
          <w:rFonts w:ascii="Helvetica" w:hAnsi="Helvetica" w:cs="Helvetica"/>
          <w:b/>
          <w:bCs/>
          <w:color w:val="292F32"/>
          <w:sz w:val="30"/>
          <w:szCs w:val="30"/>
          <w:shd w:val="clear" w:color="auto" w:fill="FFFFFF"/>
        </w:rPr>
        <w:t>ICIN Bank</w:t>
      </w:r>
    </w:p>
    <w:p w14:paraId="5E4FB9EC" w14:textId="0BE328B1" w:rsidR="002C784C" w:rsidRDefault="002C784C" w:rsidP="00A24793">
      <w:pPr>
        <w:rPr>
          <w:rFonts w:ascii="Helvetica" w:hAnsi="Helvetica" w:cs="Helvetica"/>
          <w:b/>
          <w:bCs/>
          <w:color w:val="292F32"/>
          <w:sz w:val="30"/>
          <w:szCs w:val="30"/>
          <w:shd w:val="clear" w:color="auto" w:fill="FFFFFF"/>
        </w:rPr>
      </w:pPr>
    </w:p>
    <w:p w14:paraId="249CD70F" w14:textId="6690F839" w:rsidR="0052245F" w:rsidRDefault="0052245F" w:rsidP="00A24793">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Document Type: Writeup</w:t>
      </w:r>
    </w:p>
    <w:p w14:paraId="142907A1" w14:textId="77777777" w:rsidR="002C784C" w:rsidRDefault="002C784C" w:rsidP="00A24793"/>
    <w:p w14:paraId="2D6FD965" w14:textId="48C82DA9" w:rsidR="002C784C" w:rsidRDefault="002C784C" w:rsidP="00A24793"/>
    <w:p w14:paraId="428C7680" w14:textId="77777777" w:rsidR="002C784C" w:rsidRDefault="002C784C" w:rsidP="00A24793"/>
    <w:p w14:paraId="40A37822" w14:textId="051657ED" w:rsidR="002C784C" w:rsidRDefault="002C784C" w:rsidP="00A24793">
      <w:r>
        <w:t>Submitted By: Sameer Safdar Khan</w:t>
      </w:r>
    </w:p>
    <w:p w14:paraId="4537C78F" w14:textId="07EF9617" w:rsidR="002C784C" w:rsidRDefault="002C784C" w:rsidP="00A24793"/>
    <w:p w14:paraId="0D5D9B5E" w14:textId="5B1E22AA" w:rsidR="002C784C" w:rsidRDefault="002C784C" w:rsidP="00A24793"/>
    <w:p w14:paraId="2E24B278" w14:textId="77777777" w:rsidR="002C784C" w:rsidRDefault="002C784C" w:rsidP="00A24793"/>
    <w:p w14:paraId="13E64C21" w14:textId="4765A58B" w:rsidR="00FB65B8" w:rsidRDefault="002C784C" w:rsidP="00A24793">
      <w:r>
        <w:t xml:space="preserve">GitHub Repository: </w:t>
      </w:r>
      <w:hyperlink r:id="rId8" w:history="1">
        <w:r w:rsidRPr="002C784C">
          <w:rPr>
            <w:rStyle w:val="Hyperlink"/>
          </w:rPr>
          <w:t>https://github.com/Same</w:t>
        </w:r>
        <w:r w:rsidRPr="002C784C">
          <w:rPr>
            <w:rStyle w:val="Hyperlink"/>
          </w:rPr>
          <w:t>e</w:t>
        </w:r>
        <w:r w:rsidRPr="002C784C">
          <w:rPr>
            <w:rStyle w:val="Hyperlink"/>
          </w:rPr>
          <w:t>rKhan0411/ICIN_Bank.git</w:t>
        </w:r>
      </w:hyperlink>
    </w:p>
    <w:p w14:paraId="59BD7D6D" w14:textId="77777777" w:rsidR="002C784C" w:rsidRPr="003A798E" w:rsidRDefault="002C784C" w:rsidP="00A24793"/>
    <w:p w14:paraId="05034E5B" w14:textId="77777777" w:rsidR="00A24793" w:rsidRPr="003A798E" w:rsidRDefault="00A24793" w:rsidP="00A24793"/>
    <w:p w14:paraId="4A0197F3" w14:textId="77777777" w:rsidR="00A24793" w:rsidRPr="003A798E" w:rsidRDefault="00A24793"/>
    <w:p w14:paraId="5134F9E8" w14:textId="5F20EEF8" w:rsidR="0052245F" w:rsidRDefault="0052245F">
      <w:r>
        <w:br w:type="page"/>
      </w:r>
    </w:p>
    <w:bookmarkEnd w:id="0"/>
    <w:p w14:paraId="0D7C9882" w14:textId="20384C77" w:rsidR="00A81248" w:rsidRDefault="0052245F">
      <w:pPr>
        <w:rPr>
          <w:b/>
          <w:bCs/>
          <w:i/>
          <w:iCs/>
          <w:sz w:val="44"/>
          <w:szCs w:val="44"/>
          <w:u w:val="single"/>
        </w:rPr>
      </w:pPr>
      <w:r w:rsidRPr="0052245F">
        <w:rPr>
          <w:b/>
          <w:bCs/>
          <w:i/>
          <w:iCs/>
          <w:sz w:val="44"/>
          <w:szCs w:val="44"/>
          <w:u w:val="single"/>
        </w:rPr>
        <w:lastRenderedPageBreak/>
        <w:t>About ICIN Bank:</w:t>
      </w:r>
    </w:p>
    <w:p w14:paraId="2ADA31D2" w14:textId="0FB60ECC" w:rsidR="0052245F" w:rsidRDefault="0052245F">
      <w:pPr>
        <w:rPr>
          <w:b/>
          <w:bCs/>
          <w:i/>
          <w:iCs/>
          <w:sz w:val="44"/>
          <w:szCs w:val="44"/>
          <w:u w:val="single"/>
        </w:rPr>
      </w:pPr>
    </w:p>
    <w:p w14:paraId="4507C1AD" w14:textId="77777777" w:rsidR="0052245F" w:rsidRDefault="0052245F" w:rsidP="0052245F">
      <w:pPr>
        <w:jc w:val="both"/>
        <w:rPr>
          <w:rFonts w:ascii="Helvetica" w:hAnsi="Helvetica" w:cs="Helvetica"/>
          <w:color w:val="4D575D"/>
          <w:sz w:val="32"/>
          <w:szCs w:val="32"/>
          <w:shd w:val="clear" w:color="auto" w:fill="FFFFFF"/>
        </w:rPr>
      </w:pPr>
      <w:r w:rsidRPr="0052245F">
        <w:rPr>
          <w:rFonts w:ascii="Helvetica" w:hAnsi="Helvetica" w:cs="Helvetica"/>
          <w:color w:val="4D575D"/>
          <w:sz w:val="32"/>
          <w:szCs w:val="32"/>
          <w:shd w:val="clear" w:color="auto" w:fill="FFFFFF"/>
        </w:rPr>
        <w:t>ICIN is one of the top banking firms that accepts deposits from the public for the purpose of lending loans to the public. It also invests an amount in securities.</w:t>
      </w:r>
    </w:p>
    <w:p w14:paraId="566262DA" w14:textId="4EA8F9E8" w:rsidR="0052245F" w:rsidRDefault="0052245F" w:rsidP="0052245F">
      <w:pPr>
        <w:jc w:val="both"/>
        <w:rPr>
          <w:rFonts w:ascii="Helvetica" w:hAnsi="Helvetica" w:cs="Helvetica"/>
          <w:color w:val="4D575D"/>
          <w:sz w:val="32"/>
          <w:szCs w:val="32"/>
          <w:shd w:val="clear" w:color="auto" w:fill="FFFFFF"/>
        </w:rPr>
      </w:pPr>
      <w:r w:rsidRPr="0052245F">
        <w:rPr>
          <w:rFonts w:ascii="Helvetica" w:hAnsi="Helvetica" w:cs="Helvetica"/>
          <w:color w:val="4D575D"/>
          <w:sz w:val="32"/>
          <w:szCs w:val="32"/>
        </w:rPr>
        <w:br/>
      </w:r>
      <w:r w:rsidRPr="0052245F">
        <w:rPr>
          <w:rFonts w:ascii="Helvetica" w:hAnsi="Helvetica" w:cs="Helvetica"/>
          <w:color w:val="4D575D"/>
          <w:sz w:val="32"/>
          <w:szCs w:val="32"/>
          <w:shd w:val="clear" w:color="auto" w:fill="FFFFFF"/>
        </w:rP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p>
    <w:p w14:paraId="10F4F64A" w14:textId="77777777" w:rsidR="006D2F7A" w:rsidRDefault="006D2F7A" w:rsidP="0052245F">
      <w:pPr>
        <w:jc w:val="both"/>
        <w:rPr>
          <w:rFonts w:ascii="Helvetica" w:hAnsi="Helvetica" w:cs="Helvetica"/>
          <w:b/>
          <w:bCs/>
          <w:color w:val="4D575D"/>
          <w:sz w:val="32"/>
          <w:szCs w:val="32"/>
          <w:u w:val="single"/>
          <w:shd w:val="clear" w:color="auto" w:fill="FFFFFF"/>
        </w:rPr>
      </w:pPr>
    </w:p>
    <w:p w14:paraId="2D3E33A6" w14:textId="77777777" w:rsidR="006D2F7A" w:rsidRDefault="006D2F7A" w:rsidP="0052245F">
      <w:pPr>
        <w:jc w:val="both"/>
        <w:rPr>
          <w:rFonts w:ascii="Helvetica" w:hAnsi="Helvetica" w:cs="Helvetica"/>
          <w:b/>
          <w:bCs/>
          <w:color w:val="4D575D"/>
          <w:sz w:val="32"/>
          <w:szCs w:val="32"/>
          <w:u w:val="single"/>
          <w:shd w:val="clear" w:color="auto" w:fill="FFFFFF"/>
        </w:rPr>
      </w:pPr>
    </w:p>
    <w:p w14:paraId="438815BE" w14:textId="4650371A" w:rsidR="0052245F" w:rsidRDefault="006D2F7A" w:rsidP="0052245F">
      <w:pPr>
        <w:jc w:val="both"/>
        <w:rPr>
          <w:rFonts w:ascii="Helvetica" w:hAnsi="Helvetica" w:cs="Helvetica"/>
          <w:b/>
          <w:bCs/>
          <w:color w:val="4D575D"/>
          <w:sz w:val="36"/>
          <w:szCs w:val="36"/>
          <w:u w:val="single"/>
          <w:shd w:val="clear" w:color="auto" w:fill="FFFFFF"/>
        </w:rPr>
      </w:pPr>
      <w:r w:rsidRPr="006D2F7A">
        <w:rPr>
          <w:rFonts w:ascii="Helvetica" w:hAnsi="Helvetica" w:cs="Helvetica"/>
          <w:b/>
          <w:bCs/>
          <w:color w:val="4D575D"/>
          <w:sz w:val="36"/>
          <w:szCs w:val="36"/>
          <w:u w:val="single"/>
          <w:shd w:val="clear" w:color="auto" w:fill="FFFFFF"/>
        </w:rPr>
        <w:t>Features Requested by ICIN Bank:</w:t>
      </w:r>
    </w:p>
    <w:p w14:paraId="0E5ECB72" w14:textId="65AF9693" w:rsidR="006D2F7A" w:rsidRDefault="006D2F7A" w:rsidP="0052245F">
      <w:pPr>
        <w:jc w:val="both"/>
        <w:rPr>
          <w:rFonts w:ascii="Helvetica" w:hAnsi="Helvetica" w:cs="Helvetica"/>
          <w:b/>
          <w:bCs/>
          <w:color w:val="4D575D"/>
          <w:sz w:val="36"/>
          <w:szCs w:val="36"/>
          <w:u w:val="single"/>
          <w:shd w:val="clear" w:color="auto" w:fill="FFFFFF"/>
        </w:rPr>
      </w:pPr>
    </w:p>
    <w:p w14:paraId="77D35FC4" w14:textId="77777777" w:rsidR="006D2F7A" w:rsidRPr="006D2F7A" w:rsidRDefault="006D2F7A" w:rsidP="006D2F7A">
      <w:pPr>
        <w:numPr>
          <w:ilvl w:val="0"/>
          <w:numId w:val="1"/>
        </w:numPr>
        <w:shd w:val="clear" w:color="auto" w:fill="FFFFFF"/>
        <w:rPr>
          <w:rFonts w:ascii="Helvetica" w:eastAsia="Times New Roman" w:hAnsi="Helvetica" w:cs="Helvetica"/>
          <w:i/>
          <w:iCs/>
          <w:color w:val="4D575D"/>
          <w:sz w:val="32"/>
          <w:szCs w:val="32"/>
        </w:rPr>
      </w:pPr>
      <w:r w:rsidRPr="006D2F7A">
        <w:rPr>
          <w:rFonts w:ascii="Helvetica" w:eastAsia="Times New Roman" w:hAnsi="Helvetica" w:cs="Helvetica"/>
          <w:i/>
          <w:iCs/>
          <w:color w:val="4D575D"/>
          <w:sz w:val="32"/>
          <w:szCs w:val="32"/>
        </w:rPr>
        <w:t>Registration</w:t>
      </w:r>
    </w:p>
    <w:p w14:paraId="030DE256" w14:textId="77777777" w:rsidR="006D2F7A" w:rsidRPr="006D2F7A" w:rsidRDefault="006D2F7A" w:rsidP="006D2F7A">
      <w:pPr>
        <w:numPr>
          <w:ilvl w:val="0"/>
          <w:numId w:val="1"/>
        </w:numPr>
        <w:shd w:val="clear" w:color="auto" w:fill="FFFFFF"/>
        <w:rPr>
          <w:rFonts w:ascii="Helvetica" w:eastAsia="Times New Roman" w:hAnsi="Helvetica" w:cs="Helvetica"/>
          <w:i/>
          <w:iCs/>
          <w:color w:val="4D575D"/>
          <w:sz w:val="32"/>
          <w:szCs w:val="32"/>
        </w:rPr>
      </w:pPr>
      <w:r w:rsidRPr="006D2F7A">
        <w:rPr>
          <w:rFonts w:ascii="Helvetica" w:eastAsia="Times New Roman" w:hAnsi="Helvetica" w:cs="Helvetica"/>
          <w:i/>
          <w:iCs/>
          <w:color w:val="4D575D"/>
          <w:sz w:val="32"/>
          <w:szCs w:val="32"/>
        </w:rPr>
        <w:t>Login</w:t>
      </w:r>
    </w:p>
    <w:p w14:paraId="46B0A1BB" w14:textId="77777777" w:rsidR="006D2F7A" w:rsidRPr="006D2F7A" w:rsidRDefault="006D2F7A" w:rsidP="006D2F7A">
      <w:pPr>
        <w:numPr>
          <w:ilvl w:val="0"/>
          <w:numId w:val="1"/>
        </w:numPr>
        <w:shd w:val="clear" w:color="auto" w:fill="FFFFFF"/>
        <w:rPr>
          <w:rFonts w:ascii="Helvetica" w:eastAsia="Times New Roman" w:hAnsi="Helvetica" w:cs="Helvetica"/>
          <w:i/>
          <w:iCs/>
          <w:color w:val="4D575D"/>
          <w:sz w:val="32"/>
          <w:szCs w:val="32"/>
        </w:rPr>
      </w:pPr>
      <w:r w:rsidRPr="006D2F7A">
        <w:rPr>
          <w:rFonts w:ascii="Helvetica" w:eastAsia="Times New Roman" w:hAnsi="Helvetica" w:cs="Helvetica"/>
          <w:i/>
          <w:iCs/>
          <w:color w:val="4D575D"/>
          <w:sz w:val="32"/>
          <w:szCs w:val="32"/>
        </w:rPr>
        <w:t>Account transactions</w:t>
      </w:r>
    </w:p>
    <w:p w14:paraId="01396E63" w14:textId="77777777" w:rsidR="006D2F7A" w:rsidRPr="006D2F7A" w:rsidRDefault="006D2F7A" w:rsidP="006D2F7A">
      <w:pPr>
        <w:numPr>
          <w:ilvl w:val="0"/>
          <w:numId w:val="1"/>
        </w:numPr>
        <w:shd w:val="clear" w:color="auto" w:fill="FFFFFF"/>
        <w:rPr>
          <w:rFonts w:ascii="Helvetica" w:eastAsia="Times New Roman" w:hAnsi="Helvetica" w:cs="Helvetica"/>
          <w:i/>
          <w:iCs/>
          <w:color w:val="4D575D"/>
          <w:sz w:val="32"/>
          <w:szCs w:val="32"/>
        </w:rPr>
      </w:pPr>
      <w:r w:rsidRPr="006D2F7A">
        <w:rPr>
          <w:rFonts w:ascii="Helvetica" w:eastAsia="Times New Roman" w:hAnsi="Helvetica" w:cs="Helvetica"/>
          <w:i/>
          <w:iCs/>
          <w:color w:val="4D575D"/>
          <w:sz w:val="32"/>
          <w:szCs w:val="32"/>
        </w:rPr>
        <w:t>Transfers</w:t>
      </w:r>
    </w:p>
    <w:p w14:paraId="134C8237" w14:textId="77777777" w:rsidR="006D2F7A" w:rsidRPr="006D2F7A" w:rsidRDefault="006D2F7A" w:rsidP="006D2F7A">
      <w:pPr>
        <w:numPr>
          <w:ilvl w:val="0"/>
          <w:numId w:val="1"/>
        </w:numPr>
        <w:shd w:val="clear" w:color="auto" w:fill="FFFFFF"/>
        <w:rPr>
          <w:rFonts w:ascii="Helvetica" w:eastAsia="Times New Roman" w:hAnsi="Helvetica" w:cs="Helvetica"/>
          <w:i/>
          <w:iCs/>
          <w:color w:val="4D575D"/>
          <w:sz w:val="32"/>
          <w:szCs w:val="32"/>
        </w:rPr>
      </w:pPr>
      <w:r w:rsidRPr="006D2F7A">
        <w:rPr>
          <w:rFonts w:ascii="Helvetica" w:eastAsia="Times New Roman" w:hAnsi="Helvetica" w:cs="Helvetica"/>
          <w:i/>
          <w:iCs/>
          <w:color w:val="4D575D"/>
          <w:sz w:val="32"/>
          <w:szCs w:val="32"/>
        </w:rPr>
        <w:t>Savings details</w:t>
      </w:r>
    </w:p>
    <w:p w14:paraId="792C3EF0" w14:textId="77777777" w:rsidR="006D2F7A" w:rsidRPr="006D2F7A" w:rsidRDefault="006D2F7A" w:rsidP="006D2F7A">
      <w:pPr>
        <w:numPr>
          <w:ilvl w:val="0"/>
          <w:numId w:val="1"/>
        </w:numPr>
        <w:shd w:val="clear" w:color="auto" w:fill="FFFFFF"/>
        <w:rPr>
          <w:rFonts w:ascii="Helvetica" w:eastAsia="Times New Roman" w:hAnsi="Helvetica" w:cs="Helvetica"/>
          <w:i/>
          <w:iCs/>
          <w:color w:val="4D575D"/>
          <w:sz w:val="32"/>
          <w:szCs w:val="32"/>
        </w:rPr>
      </w:pPr>
      <w:r w:rsidRPr="006D2F7A">
        <w:rPr>
          <w:rFonts w:ascii="Helvetica" w:eastAsia="Times New Roman" w:hAnsi="Helvetica" w:cs="Helvetica"/>
          <w:i/>
          <w:iCs/>
          <w:color w:val="4D575D"/>
          <w:sz w:val="32"/>
          <w:szCs w:val="32"/>
        </w:rPr>
        <w:t>Profile settings</w:t>
      </w:r>
    </w:p>
    <w:p w14:paraId="3177630E" w14:textId="77777777" w:rsidR="006D2F7A" w:rsidRPr="006D2F7A" w:rsidRDefault="006D2F7A" w:rsidP="006D2F7A">
      <w:pPr>
        <w:numPr>
          <w:ilvl w:val="0"/>
          <w:numId w:val="1"/>
        </w:numPr>
        <w:shd w:val="clear" w:color="auto" w:fill="FFFFFF"/>
        <w:rPr>
          <w:rFonts w:ascii="Helvetica" w:eastAsia="Times New Roman" w:hAnsi="Helvetica" w:cs="Helvetica"/>
          <w:i/>
          <w:iCs/>
          <w:color w:val="4D575D"/>
          <w:sz w:val="32"/>
          <w:szCs w:val="32"/>
        </w:rPr>
      </w:pPr>
      <w:r w:rsidRPr="006D2F7A">
        <w:rPr>
          <w:rFonts w:ascii="Helvetica" w:eastAsia="Times New Roman" w:hAnsi="Helvetica" w:cs="Helvetica"/>
          <w:i/>
          <w:iCs/>
          <w:color w:val="4D575D"/>
          <w:sz w:val="32"/>
          <w:szCs w:val="32"/>
        </w:rPr>
        <w:t>Requesting cheque books</w:t>
      </w:r>
    </w:p>
    <w:p w14:paraId="1C306E28" w14:textId="1123194E" w:rsidR="006D2F7A" w:rsidRDefault="006D2F7A" w:rsidP="0052245F">
      <w:pPr>
        <w:jc w:val="both"/>
        <w:rPr>
          <w:b/>
          <w:bCs/>
          <w:sz w:val="28"/>
          <w:szCs w:val="28"/>
          <w:u w:val="single"/>
        </w:rPr>
      </w:pPr>
    </w:p>
    <w:p w14:paraId="0A8E8D92" w14:textId="19D9D16A" w:rsidR="006D2F7A" w:rsidRDefault="006D2F7A">
      <w:pPr>
        <w:rPr>
          <w:b/>
          <w:bCs/>
          <w:sz w:val="28"/>
          <w:szCs w:val="28"/>
          <w:u w:val="single"/>
        </w:rPr>
      </w:pPr>
      <w:r>
        <w:rPr>
          <w:b/>
          <w:bCs/>
          <w:sz w:val="28"/>
          <w:szCs w:val="28"/>
          <w:u w:val="single"/>
        </w:rPr>
        <w:br w:type="page"/>
      </w:r>
    </w:p>
    <w:p w14:paraId="54438BE6" w14:textId="3E5ADFD4" w:rsidR="006D2F7A" w:rsidRDefault="006D2F7A" w:rsidP="0052245F">
      <w:pPr>
        <w:jc w:val="both"/>
        <w:rPr>
          <w:b/>
          <w:bCs/>
          <w:sz w:val="28"/>
          <w:szCs w:val="28"/>
          <w:u w:val="single"/>
        </w:rPr>
      </w:pPr>
    </w:p>
    <w:p w14:paraId="3F49A9B9" w14:textId="61073300" w:rsidR="006D2F7A" w:rsidRDefault="006D2F7A" w:rsidP="0052245F">
      <w:pPr>
        <w:jc w:val="both"/>
        <w:rPr>
          <w:b/>
          <w:bCs/>
          <w:sz w:val="28"/>
          <w:szCs w:val="28"/>
          <w:u w:val="single"/>
        </w:rPr>
      </w:pPr>
      <w:r>
        <w:rPr>
          <w:b/>
          <w:bCs/>
          <w:sz w:val="28"/>
          <w:szCs w:val="28"/>
          <w:u w:val="single"/>
        </w:rPr>
        <w:t>Technologies used in this Project are:</w:t>
      </w:r>
    </w:p>
    <w:p w14:paraId="6C3C657B" w14:textId="640E21C2" w:rsidR="006D2F7A" w:rsidRDefault="006D2F7A" w:rsidP="0052245F">
      <w:pPr>
        <w:jc w:val="both"/>
        <w:rPr>
          <w:b/>
          <w:bCs/>
          <w:sz w:val="28"/>
          <w:szCs w:val="28"/>
          <w:u w:val="single"/>
        </w:rPr>
      </w:pPr>
    </w:p>
    <w:p w14:paraId="2A2166EE" w14:textId="77777777" w:rsidR="006D2F7A" w:rsidRDefault="006D2F7A" w:rsidP="006D2F7A">
      <w:pPr>
        <w:pStyle w:val="ListParagraph"/>
        <w:numPr>
          <w:ilvl w:val="0"/>
          <w:numId w:val="2"/>
        </w:numPr>
        <w:jc w:val="both"/>
        <w:rPr>
          <w:sz w:val="28"/>
          <w:szCs w:val="28"/>
          <w:u w:val="single"/>
        </w:rPr>
      </w:pPr>
      <w:r w:rsidRPr="006D2F7A">
        <w:rPr>
          <w:sz w:val="28"/>
          <w:szCs w:val="28"/>
          <w:u w:val="single"/>
        </w:rPr>
        <w:t xml:space="preserve">Java: </w:t>
      </w:r>
    </w:p>
    <w:p w14:paraId="00B2E0E1" w14:textId="77777777" w:rsidR="006D2F7A" w:rsidRDefault="006D2F7A" w:rsidP="006D2F7A">
      <w:pPr>
        <w:pStyle w:val="ListParagraph"/>
        <w:jc w:val="both"/>
        <w:rPr>
          <w:sz w:val="28"/>
          <w:szCs w:val="28"/>
          <w:u w:val="single"/>
        </w:rPr>
      </w:pPr>
    </w:p>
    <w:p w14:paraId="405D7707" w14:textId="77777777" w:rsidR="006D2F7A" w:rsidRDefault="006D2F7A" w:rsidP="006D2F7A">
      <w:pPr>
        <w:pStyle w:val="ListParagraph"/>
        <w:jc w:val="both"/>
      </w:pPr>
      <w:r w:rsidRPr="006D2F7A">
        <w:t>Java is an object-oriented programming language that produces software for multiple platforms. When a programmer writes a Java application, the compiled code (known as bytecode) runs on most operating systems (OS), including Windows, Linux and Mac OS. Java derives much of its syntax from the C and C++ programming languages.</w:t>
      </w:r>
    </w:p>
    <w:p w14:paraId="4F3C644B" w14:textId="77777777" w:rsidR="006D2F7A" w:rsidRDefault="006D2F7A" w:rsidP="006D2F7A">
      <w:pPr>
        <w:pStyle w:val="ListParagraph"/>
        <w:jc w:val="both"/>
      </w:pPr>
    </w:p>
    <w:p w14:paraId="0D31F5E8" w14:textId="5AE080F6" w:rsidR="006D2F7A" w:rsidRDefault="006D2F7A" w:rsidP="006D2F7A">
      <w:pPr>
        <w:pStyle w:val="ListParagraph"/>
        <w:jc w:val="both"/>
        <w:rPr>
          <w:sz w:val="28"/>
          <w:szCs w:val="28"/>
          <w:u w:val="single"/>
        </w:rPr>
      </w:pPr>
      <w:r w:rsidRPr="006D2F7A">
        <w:t>Java was developed in the mid-1990s by James A. Gosling, a former computer scientist with Sun Microsystems, together with Mike Sheridan and Patrick Naughton</w:t>
      </w:r>
      <w:r w:rsidRPr="006D2F7A">
        <w:rPr>
          <w:sz w:val="28"/>
          <w:szCs w:val="28"/>
          <w:u w:val="single"/>
        </w:rPr>
        <w:t>.</w:t>
      </w:r>
    </w:p>
    <w:p w14:paraId="71C056E6" w14:textId="7AD2A738" w:rsidR="006D2F7A" w:rsidRDefault="006D2F7A" w:rsidP="006D2F7A">
      <w:pPr>
        <w:pStyle w:val="ListParagraph"/>
        <w:jc w:val="both"/>
        <w:rPr>
          <w:sz w:val="28"/>
          <w:szCs w:val="28"/>
          <w:u w:val="single"/>
        </w:rPr>
      </w:pPr>
    </w:p>
    <w:p w14:paraId="5FAA893E" w14:textId="19AF07AC" w:rsidR="001E02EA" w:rsidRPr="001E02EA" w:rsidRDefault="001E02EA" w:rsidP="006D2F7A">
      <w:pPr>
        <w:pStyle w:val="ListParagraph"/>
        <w:numPr>
          <w:ilvl w:val="0"/>
          <w:numId w:val="2"/>
        </w:numPr>
        <w:jc w:val="both"/>
        <w:rPr>
          <w:sz w:val="28"/>
          <w:szCs w:val="28"/>
          <w:u w:val="single"/>
        </w:rPr>
      </w:pPr>
      <w:r w:rsidRPr="001E02EA">
        <w:rPr>
          <w:sz w:val="28"/>
          <w:szCs w:val="28"/>
          <w:u w:val="single"/>
        </w:rPr>
        <w:t>Spring Boot</w:t>
      </w:r>
      <w:r w:rsidRPr="001E02EA">
        <w:rPr>
          <w:sz w:val="28"/>
          <w:szCs w:val="28"/>
          <w:u w:val="single"/>
        </w:rPr>
        <w:t>:</w:t>
      </w:r>
    </w:p>
    <w:p w14:paraId="77D2F795" w14:textId="77777777" w:rsidR="001E02EA" w:rsidRDefault="001E02EA" w:rsidP="001E02EA">
      <w:pPr>
        <w:pStyle w:val="ListParagraph"/>
        <w:jc w:val="both"/>
        <w:rPr>
          <w:sz w:val="28"/>
          <w:szCs w:val="28"/>
        </w:rPr>
      </w:pPr>
    </w:p>
    <w:p w14:paraId="7E65FE4F" w14:textId="6AC60183" w:rsidR="006D2F7A" w:rsidRDefault="001E02EA" w:rsidP="001E02EA">
      <w:pPr>
        <w:pStyle w:val="ListParagraph"/>
        <w:jc w:val="both"/>
      </w:pPr>
      <w:r w:rsidRPr="001E02EA">
        <w:t>Java Spring Boot (Spring Boot) is a tool that makes developing web application and microservices with Spring Framework faster and easier through three core capabilities: Autoconfiguration. An opinionated approach to configuration. The ability to create standalone applications.</w:t>
      </w:r>
    </w:p>
    <w:p w14:paraId="4934E8FD" w14:textId="0DDB090E" w:rsidR="001E02EA" w:rsidRDefault="001E02EA" w:rsidP="001E02EA">
      <w:pPr>
        <w:pStyle w:val="ListParagraph"/>
        <w:jc w:val="both"/>
      </w:pPr>
    </w:p>
    <w:p w14:paraId="26F71B14" w14:textId="089FBDBE" w:rsidR="001E02EA" w:rsidRDefault="001E02EA" w:rsidP="001E02EA">
      <w:pPr>
        <w:pStyle w:val="ListParagraph"/>
        <w:numPr>
          <w:ilvl w:val="0"/>
          <w:numId w:val="2"/>
        </w:numPr>
        <w:jc w:val="both"/>
        <w:rPr>
          <w:sz w:val="28"/>
          <w:szCs w:val="28"/>
          <w:u w:val="single"/>
        </w:rPr>
      </w:pPr>
      <w:r w:rsidRPr="001E02EA">
        <w:rPr>
          <w:sz w:val="28"/>
          <w:szCs w:val="28"/>
          <w:u w:val="single"/>
        </w:rPr>
        <w:t>MySQL:</w:t>
      </w:r>
    </w:p>
    <w:p w14:paraId="733EE7B4" w14:textId="4F4BE1BF" w:rsidR="001E02EA" w:rsidRDefault="001E02EA" w:rsidP="001E02EA">
      <w:pPr>
        <w:pStyle w:val="ListParagraph"/>
        <w:jc w:val="both"/>
      </w:pPr>
    </w:p>
    <w:p w14:paraId="2D2031E2" w14:textId="36FE8CD2" w:rsidR="001E02EA" w:rsidRDefault="001E02EA" w:rsidP="001E02EA">
      <w:pPr>
        <w:pStyle w:val="ListParagraph"/>
        <w:jc w:val="both"/>
      </w:pPr>
      <w:r w:rsidRPr="001E02EA">
        <w:t>MySQL is an open-source relational database management system. Its name is a combination of "My", the name of co-founder Michael Widenius's daughter, and "SQL", the abbreviation for Structured Query Language.</w:t>
      </w:r>
    </w:p>
    <w:p w14:paraId="5E6D2F66" w14:textId="1DC05777" w:rsidR="001E02EA" w:rsidRDefault="001E02EA" w:rsidP="001E02EA">
      <w:pPr>
        <w:pStyle w:val="ListParagraph"/>
        <w:jc w:val="both"/>
      </w:pPr>
    </w:p>
    <w:p w14:paraId="76E829EC" w14:textId="4689BAB1" w:rsidR="001E02EA" w:rsidRDefault="001E02EA" w:rsidP="001E02EA">
      <w:pPr>
        <w:pStyle w:val="ListParagraph"/>
        <w:numPr>
          <w:ilvl w:val="0"/>
          <w:numId w:val="2"/>
        </w:numPr>
        <w:jc w:val="both"/>
        <w:rPr>
          <w:sz w:val="28"/>
          <w:szCs w:val="28"/>
          <w:u w:val="single"/>
        </w:rPr>
      </w:pPr>
      <w:r w:rsidRPr="001E02EA">
        <w:rPr>
          <w:sz w:val="28"/>
          <w:szCs w:val="28"/>
          <w:u w:val="single"/>
        </w:rPr>
        <w:t>GitHub:</w:t>
      </w:r>
    </w:p>
    <w:p w14:paraId="2CCBEF5E" w14:textId="26AAC589" w:rsidR="001E02EA" w:rsidRDefault="001E02EA" w:rsidP="001E02EA">
      <w:pPr>
        <w:pStyle w:val="ListParagraph"/>
        <w:jc w:val="both"/>
        <w:rPr>
          <w:sz w:val="28"/>
          <w:szCs w:val="28"/>
          <w:u w:val="single"/>
        </w:rPr>
      </w:pPr>
    </w:p>
    <w:p w14:paraId="0068F130" w14:textId="096E4208" w:rsidR="001E02EA" w:rsidRDefault="001E02EA" w:rsidP="001E02EA">
      <w:pPr>
        <w:pStyle w:val="ListParagraph"/>
        <w:jc w:val="both"/>
      </w:pPr>
      <w:r w:rsidRPr="001E02EA">
        <w:t>GitHub, Inc. is a provider of Internet hosting for software development and version control using Git. It offers the distributed version control and source code management functionality of Git, plus its own features.</w:t>
      </w:r>
    </w:p>
    <w:p w14:paraId="65E7DF55" w14:textId="0B6FA316" w:rsidR="001E02EA" w:rsidRDefault="001E02EA" w:rsidP="001E02EA">
      <w:pPr>
        <w:pStyle w:val="ListParagraph"/>
        <w:jc w:val="both"/>
      </w:pPr>
    </w:p>
    <w:p w14:paraId="2CF7BEC4" w14:textId="3F207DD1" w:rsidR="001E02EA" w:rsidRDefault="001E02EA" w:rsidP="001E02EA">
      <w:pPr>
        <w:pStyle w:val="ListParagraph"/>
        <w:numPr>
          <w:ilvl w:val="0"/>
          <w:numId w:val="2"/>
        </w:numPr>
        <w:jc w:val="both"/>
        <w:rPr>
          <w:sz w:val="28"/>
          <w:szCs w:val="28"/>
          <w:u w:val="single"/>
        </w:rPr>
      </w:pPr>
      <w:r w:rsidRPr="001E02EA">
        <w:rPr>
          <w:sz w:val="28"/>
          <w:szCs w:val="28"/>
          <w:u w:val="single"/>
        </w:rPr>
        <w:t>Angular</w:t>
      </w:r>
      <w:r>
        <w:rPr>
          <w:sz w:val="28"/>
          <w:szCs w:val="28"/>
          <w:u w:val="single"/>
        </w:rPr>
        <w:t>:</w:t>
      </w:r>
    </w:p>
    <w:p w14:paraId="5C8790DE" w14:textId="57CD7B99" w:rsidR="001E02EA" w:rsidRDefault="001E02EA" w:rsidP="001E02EA">
      <w:pPr>
        <w:pStyle w:val="ListParagraph"/>
        <w:jc w:val="both"/>
        <w:rPr>
          <w:sz w:val="28"/>
          <w:szCs w:val="28"/>
          <w:u w:val="single"/>
        </w:rPr>
      </w:pPr>
    </w:p>
    <w:p w14:paraId="010B8C74" w14:textId="5B15B240" w:rsidR="001E02EA" w:rsidRDefault="001E02EA" w:rsidP="001E02EA">
      <w:pPr>
        <w:pStyle w:val="ListParagraph"/>
        <w:jc w:val="both"/>
      </w:pPr>
      <w:r w:rsidRPr="001E02EA">
        <w:t>Angular is a TypeScript-based free and open-source web application framework led by the Angular Team at Google and by a community of individuals and corporations. Angular is a complete rewrite from the same team that built AngularJS.</w:t>
      </w:r>
    </w:p>
    <w:p w14:paraId="6A641A0A" w14:textId="1D47D4D7" w:rsidR="001E02EA" w:rsidRDefault="001E02EA" w:rsidP="001E02EA">
      <w:pPr>
        <w:pStyle w:val="ListParagraph"/>
        <w:jc w:val="both"/>
      </w:pPr>
    </w:p>
    <w:p w14:paraId="67BD0276" w14:textId="585AA39F" w:rsidR="001E02EA" w:rsidRDefault="00087071" w:rsidP="001E02EA">
      <w:pPr>
        <w:pStyle w:val="ListParagraph"/>
        <w:numPr>
          <w:ilvl w:val="0"/>
          <w:numId w:val="2"/>
        </w:numPr>
        <w:jc w:val="both"/>
        <w:rPr>
          <w:sz w:val="28"/>
          <w:szCs w:val="28"/>
          <w:u w:val="single"/>
        </w:rPr>
      </w:pPr>
      <w:r w:rsidRPr="00087071">
        <w:rPr>
          <w:sz w:val="28"/>
          <w:szCs w:val="28"/>
          <w:u w:val="single"/>
        </w:rPr>
        <w:t>CSS</w:t>
      </w:r>
      <w:r>
        <w:rPr>
          <w:sz w:val="28"/>
          <w:szCs w:val="28"/>
          <w:u w:val="single"/>
        </w:rPr>
        <w:t>:</w:t>
      </w:r>
    </w:p>
    <w:p w14:paraId="2843DDEF" w14:textId="4EA5E520" w:rsidR="00087071" w:rsidRDefault="00087071" w:rsidP="00087071">
      <w:pPr>
        <w:pStyle w:val="ListParagraph"/>
        <w:jc w:val="both"/>
        <w:rPr>
          <w:sz w:val="28"/>
          <w:szCs w:val="28"/>
          <w:u w:val="single"/>
        </w:rPr>
      </w:pPr>
    </w:p>
    <w:p w14:paraId="4D53EB85" w14:textId="7AFA473B" w:rsidR="00087071" w:rsidRDefault="00087071" w:rsidP="00087071">
      <w:pPr>
        <w:pStyle w:val="ListParagraph"/>
        <w:jc w:val="both"/>
      </w:pPr>
      <w:r w:rsidRPr="00087071">
        <w:t>Cascading Style Sheets is a style sheet language used for describing the presentation of a document written in a markup language such as HTML. CSS is a cornerstone technology of the World Wide Web, alongside HTML and JavaScript.</w:t>
      </w:r>
    </w:p>
    <w:p w14:paraId="6E8BA149" w14:textId="7DB75B49" w:rsidR="00087071" w:rsidRDefault="00087071" w:rsidP="00087071">
      <w:pPr>
        <w:pStyle w:val="ListParagraph"/>
        <w:jc w:val="both"/>
      </w:pPr>
    </w:p>
    <w:p w14:paraId="7E3603C4" w14:textId="793B66F8" w:rsidR="00087071" w:rsidRDefault="00087071" w:rsidP="00087071">
      <w:pPr>
        <w:pStyle w:val="ListParagraph"/>
        <w:jc w:val="both"/>
      </w:pPr>
    </w:p>
    <w:p w14:paraId="76EA202B" w14:textId="0EE0F701" w:rsidR="00087071" w:rsidRDefault="00087071" w:rsidP="00087071">
      <w:pPr>
        <w:pStyle w:val="ListParagraph"/>
        <w:jc w:val="both"/>
      </w:pPr>
    </w:p>
    <w:p w14:paraId="67708BB2" w14:textId="77777777" w:rsidR="00087071" w:rsidRDefault="00087071" w:rsidP="00087071">
      <w:pPr>
        <w:pStyle w:val="ListParagraph"/>
        <w:jc w:val="both"/>
      </w:pPr>
    </w:p>
    <w:p w14:paraId="46C33A53" w14:textId="4AA15BFE" w:rsidR="00087071" w:rsidRDefault="00087071" w:rsidP="00087071">
      <w:pPr>
        <w:pStyle w:val="ListParagraph"/>
        <w:jc w:val="both"/>
      </w:pPr>
    </w:p>
    <w:p w14:paraId="04F1E679" w14:textId="1764FBD6" w:rsidR="00087071" w:rsidRDefault="00087071" w:rsidP="00087071">
      <w:pPr>
        <w:pStyle w:val="ListParagraph"/>
        <w:numPr>
          <w:ilvl w:val="0"/>
          <w:numId w:val="2"/>
        </w:numPr>
        <w:jc w:val="both"/>
        <w:rPr>
          <w:sz w:val="28"/>
          <w:szCs w:val="28"/>
          <w:u w:val="single"/>
        </w:rPr>
      </w:pPr>
      <w:r w:rsidRPr="00087071">
        <w:rPr>
          <w:sz w:val="28"/>
          <w:szCs w:val="28"/>
          <w:u w:val="single"/>
        </w:rPr>
        <w:lastRenderedPageBreak/>
        <w:t>HTML</w:t>
      </w:r>
      <w:r>
        <w:rPr>
          <w:sz w:val="28"/>
          <w:szCs w:val="28"/>
          <w:u w:val="single"/>
        </w:rPr>
        <w:t>:</w:t>
      </w:r>
    </w:p>
    <w:p w14:paraId="181E0262" w14:textId="524E2192" w:rsidR="00087071" w:rsidRDefault="00087071" w:rsidP="00087071">
      <w:pPr>
        <w:pStyle w:val="ListParagraph"/>
        <w:jc w:val="both"/>
        <w:rPr>
          <w:sz w:val="28"/>
          <w:szCs w:val="28"/>
          <w:u w:val="single"/>
        </w:rPr>
      </w:pPr>
    </w:p>
    <w:p w14:paraId="1A6AD22E" w14:textId="63AC1D8E" w:rsidR="00087071" w:rsidRDefault="00087071" w:rsidP="00087071">
      <w:pPr>
        <w:pStyle w:val="ListParagraph"/>
        <w:jc w:val="both"/>
      </w:pPr>
      <w:r w:rsidRPr="00087071">
        <w:t xml:space="preserve">The </w:t>
      </w:r>
      <w:r w:rsidRPr="00087071">
        <w:t>Hypertext</w:t>
      </w:r>
      <w:r w:rsidRPr="00087071">
        <w:t xml:space="preserve"> Markup Language or HTML is the standard markup language for documents designed to be displayed in a web browser. It can be assisted by technologies such as Cascading Style Sheets and scripting languages such as JavaScript.</w:t>
      </w:r>
    </w:p>
    <w:p w14:paraId="5CF6AE05" w14:textId="7E7EE30F" w:rsidR="00087071" w:rsidRDefault="00087071" w:rsidP="00087071">
      <w:pPr>
        <w:pStyle w:val="ListParagraph"/>
        <w:jc w:val="both"/>
      </w:pPr>
    </w:p>
    <w:p w14:paraId="7ADC720A" w14:textId="77777777" w:rsidR="00087071" w:rsidRPr="00087071" w:rsidRDefault="00087071" w:rsidP="00087071">
      <w:pPr>
        <w:pStyle w:val="ListParagraph"/>
        <w:numPr>
          <w:ilvl w:val="0"/>
          <w:numId w:val="2"/>
        </w:numPr>
        <w:jc w:val="both"/>
        <w:rPr>
          <w:u w:val="single"/>
        </w:rPr>
      </w:pPr>
      <w:r w:rsidRPr="00087071">
        <w:rPr>
          <w:sz w:val="28"/>
          <w:szCs w:val="28"/>
          <w:u w:val="single"/>
        </w:rPr>
        <w:t>Selenium:</w:t>
      </w:r>
    </w:p>
    <w:p w14:paraId="580C90A2" w14:textId="77777777" w:rsidR="00087071" w:rsidRDefault="00087071" w:rsidP="00087071">
      <w:pPr>
        <w:pStyle w:val="ListParagraph"/>
        <w:jc w:val="both"/>
        <w:rPr>
          <w:sz w:val="28"/>
          <w:szCs w:val="28"/>
          <w:u w:val="single"/>
        </w:rPr>
      </w:pPr>
    </w:p>
    <w:p w14:paraId="64D9B035" w14:textId="4A305446" w:rsidR="00087071" w:rsidRDefault="00087071" w:rsidP="00087071">
      <w:pPr>
        <w:pStyle w:val="ListParagraph"/>
        <w:jc w:val="both"/>
      </w:pPr>
      <w:r w:rsidRPr="00087071">
        <w:t xml:space="preserve">Selenium is an </w:t>
      </w:r>
      <w:r w:rsidRPr="00087071">
        <w:t>open-source</w:t>
      </w:r>
      <w:r w:rsidRPr="00087071">
        <w:t xml:space="preserve"> umbrella project for a range of tools and libraries aimed at supporting browser automation. It provides a playback tool for authoring functional tests without the need to learn a test scripting language</w:t>
      </w:r>
      <w:r>
        <w:t>.</w:t>
      </w:r>
    </w:p>
    <w:p w14:paraId="3B1DE16A" w14:textId="045D6D23" w:rsidR="00087071" w:rsidRDefault="00087071" w:rsidP="00087071">
      <w:pPr>
        <w:pStyle w:val="ListParagraph"/>
        <w:jc w:val="both"/>
      </w:pPr>
    </w:p>
    <w:p w14:paraId="0F309216" w14:textId="55611C93" w:rsidR="00087071" w:rsidRDefault="00087071">
      <w:r>
        <w:br w:type="page"/>
      </w:r>
    </w:p>
    <w:p w14:paraId="0992114B" w14:textId="43AE0E36" w:rsidR="00087071" w:rsidRDefault="00087071" w:rsidP="00087071">
      <w:pPr>
        <w:pStyle w:val="ListParagraph"/>
        <w:jc w:val="both"/>
      </w:pPr>
    </w:p>
    <w:p w14:paraId="4DC3A2B1" w14:textId="77777777" w:rsidR="00087071" w:rsidRPr="00087071" w:rsidRDefault="00087071" w:rsidP="00087071">
      <w:pPr>
        <w:pStyle w:val="ListParagraph"/>
        <w:jc w:val="both"/>
        <w:rPr>
          <w:b/>
          <w:bCs/>
          <w:sz w:val="32"/>
          <w:szCs w:val="32"/>
          <w:u w:val="single"/>
        </w:rPr>
      </w:pPr>
      <w:r w:rsidRPr="00087071">
        <w:rPr>
          <w:b/>
          <w:bCs/>
          <w:sz w:val="32"/>
          <w:szCs w:val="32"/>
          <w:u w:val="single"/>
        </w:rPr>
        <w:t>ADMIN PORTAL</w:t>
      </w:r>
    </w:p>
    <w:p w14:paraId="50AEDD6D" w14:textId="77777777" w:rsidR="00087071" w:rsidRDefault="00087071" w:rsidP="00087071">
      <w:pPr>
        <w:pStyle w:val="ListParagraph"/>
        <w:jc w:val="both"/>
      </w:pPr>
    </w:p>
    <w:p w14:paraId="1F3491B7" w14:textId="77777777" w:rsidR="00087071" w:rsidRDefault="00087071" w:rsidP="00087071">
      <w:pPr>
        <w:pStyle w:val="ListParagraph"/>
        <w:jc w:val="both"/>
      </w:pPr>
      <w:r w:rsidRPr="00087071">
        <w:rPr>
          <w:i/>
          <w:iCs/>
          <w:u w:val="single"/>
        </w:rPr>
        <w:t>ADMIN PORTAL DESCRIPTION:</w:t>
      </w:r>
      <w:r>
        <w:t xml:space="preserve"> </w:t>
      </w:r>
    </w:p>
    <w:p w14:paraId="6E49A6CD" w14:textId="77777777" w:rsidR="00087071" w:rsidRDefault="00087071" w:rsidP="00087071">
      <w:pPr>
        <w:pStyle w:val="ListParagraph"/>
        <w:jc w:val="both"/>
      </w:pPr>
    </w:p>
    <w:p w14:paraId="65453B7D" w14:textId="3EC6DE44" w:rsidR="00087071" w:rsidRDefault="00087071" w:rsidP="00087071">
      <w:pPr>
        <w:pStyle w:val="ListParagraph"/>
        <w:jc w:val="both"/>
      </w:pPr>
      <w:r>
        <w:t>It deals with all the back-end data generation and product information. The role of the admin is to:</w:t>
      </w:r>
    </w:p>
    <w:p w14:paraId="2C08066C" w14:textId="77777777" w:rsidR="00087071" w:rsidRDefault="00087071" w:rsidP="00087071">
      <w:pPr>
        <w:pStyle w:val="ListParagraph"/>
        <w:jc w:val="both"/>
      </w:pPr>
      <w:r>
        <w:t>• Authorize the user</w:t>
      </w:r>
    </w:p>
    <w:p w14:paraId="4AEB392C" w14:textId="77777777" w:rsidR="00087071" w:rsidRDefault="00087071" w:rsidP="00087071">
      <w:pPr>
        <w:pStyle w:val="ListParagraph"/>
        <w:jc w:val="both"/>
      </w:pPr>
      <w:r>
        <w:t>• Grant access to user</w:t>
      </w:r>
    </w:p>
    <w:p w14:paraId="3CFD21F4" w14:textId="77777777" w:rsidR="00087071" w:rsidRDefault="00087071" w:rsidP="00087071">
      <w:pPr>
        <w:pStyle w:val="ListParagraph"/>
        <w:jc w:val="both"/>
      </w:pPr>
      <w:r>
        <w:t>• Enable/disable the user</w:t>
      </w:r>
    </w:p>
    <w:p w14:paraId="560C66BB" w14:textId="77777777" w:rsidR="00087071" w:rsidRDefault="00087071" w:rsidP="00087071">
      <w:pPr>
        <w:pStyle w:val="ListParagraph"/>
        <w:jc w:val="both"/>
      </w:pPr>
      <w:r>
        <w:t>• Authorize the Cheque Book requests</w:t>
      </w:r>
    </w:p>
    <w:p w14:paraId="419164E5" w14:textId="77777777" w:rsidR="00D22267" w:rsidRDefault="00D22267" w:rsidP="00087071">
      <w:pPr>
        <w:pStyle w:val="ListParagraph"/>
        <w:jc w:val="both"/>
      </w:pPr>
    </w:p>
    <w:p w14:paraId="34CDECA6" w14:textId="045164B7" w:rsidR="00087071" w:rsidRPr="00D22267" w:rsidRDefault="00087071" w:rsidP="00087071">
      <w:pPr>
        <w:pStyle w:val="ListParagraph"/>
        <w:jc w:val="both"/>
        <w:rPr>
          <w:i/>
          <w:iCs/>
          <w:u w:val="single"/>
        </w:rPr>
      </w:pPr>
      <w:r w:rsidRPr="00D22267">
        <w:rPr>
          <w:i/>
          <w:iCs/>
          <w:u w:val="single"/>
        </w:rPr>
        <w:t>User Authorization:</w:t>
      </w:r>
    </w:p>
    <w:p w14:paraId="6B265536" w14:textId="77777777" w:rsidR="00D22267" w:rsidRDefault="00D22267" w:rsidP="00087071">
      <w:pPr>
        <w:pStyle w:val="ListParagraph"/>
        <w:jc w:val="both"/>
      </w:pPr>
    </w:p>
    <w:p w14:paraId="07640EA7" w14:textId="389FEEA2" w:rsidR="00087071" w:rsidRDefault="00087071" w:rsidP="00087071">
      <w:pPr>
        <w:pStyle w:val="ListParagraph"/>
        <w:jc w:val="both"/>
      </w:pPr>
      <w:r>
        <w:t>After successful registration on the user portal, the user waits for the confirmation mail from the admin for his/her registration. The admin verifies the data given by the user and upon verification, the status is sent to user’s email which is provided by the user at the time of registration. Only upon successful verification, the user’s account will get activated, the account number gets generated and he/she can proceed with banking activities. In case of failure, user has to re-register by providing the correct data. The admin also has a login to view the user details and perform actions accordingly.</w:t>
      </w:r>
    </w:p>
    <w:p w14:paraId="6A928A8D" w14:textId="12DA2AED" w:rsidR="00D22267" w:rsidRDefault="00D22267" w:rsidP="00087071">
      <w:pPr>
        <w:pStyle w:val="ListParagraph"/>
        <w:jc w:val="both"/>
      </w:pPr>
    </w:p>
    <w:p w14:paraId="1404E7CE" w14:textId="77777777" w:rsidR="00D22267" w:rsidRPr="00D22267" w:rsidRDefault="00D22267" w:rsidP="00D22267">
      <w:pPr>
        <w:pStyle w:val="ListParagraph"/>
        <w:jc w:val="both"/>
        <w:rPr>
          <w:i/>
          <w:iCs/>
          <w:u w:val="single"/>
        </w:rPr>
      </w:pPr>
      <w:r w:rsidRPr="00D22267">
        <w:rPr>
          <w:i/>
          <w:iCs/>
          <w:u w:val="single"/>
        </w:rPr>
        <w:t>Access Granting:</w:t>
      </w:r>
    </w:p>
    <w:p w14:paraId="1A132460" w14:textId="77777777" w:rsidR="00D22267" w:rsidRDefault="00D22267" w:rsidP="00D22267">
      <w:pPr>
        <w:pStyle w:val="ListParagraph"/>
        <w:jc w:val="both"/>
      </w:pPr>
    </w:p>
    <w:p w14:paraId="1B3D79B8" w14:textId="298623AB" w:rsidR="00D22267" w:rsidRDefault="00D22267" w:rsidP="00D22267">
      <w:pPr>
        <w:pStyle w:val="ListParagraph"/>
        <w:jc w:val="both"/>
      </w:pPr>
      <w:r>
        <w:t>The admin must set the transaction rights for the user. The three transaction rights are:</w:t>
      </w:r>
    </w:p>
    <w:p w14:paraId="1F423A0C" w14:textId="77777777" w:rsidR="00D22267" w:rsidRDefault="00D22267" w:rsidP="00D22267">
      <w:pPr>
        <w:pStyle w:val="ListParagraph"/>
        <w:numPr>
          <w:ilvl w:val="0"/>
          <w:numId w:val="3"/>
        </w:numPr>
        <w:jc w:val="both"/>
      </w:pPr>
      <w:r>
        <w:t>Credit – User is allowed only to deposit.</w:t>
      </w:r>
    </w:p>
    <w:p w14:paraId="1F392247" w14:textId="77777777" w:rsidR="00D22267" w:rsidRDefault="00D22267" w:rsidP="00D22267">
      <w:pPr>
        <w:pStyle w:val="ListParagraph"/>
        <w:numPr>
          <w:ilvl w:val="0"/>
          <w:numId w:val="3"/>
        </w:numPr>
        <w:jc w:val="both"/>
      </w:pPr>
      <w:r>
        <w:t>Credit + Debit – User is allowed to deposit and withdraw money.</w:t>
      </w:r>
    </w:p>
    <w:p w14:paraId="56AD888F" w14:textId="0B9B1557" w:rsidR="00D22267" w:rsidRDefault="00D22267" w:rsidP="00D22267">
      <w:pPr>
        <w:pStyle w:val="ListParagraph"/>
        <w:numPr>
          <w:ilvl w:val="0"/>
          <w:numId w:val="3"/>
        </w:numPr>
        <w:ind w:right="-90"/>
        <w:jc w:val="both"/>
      </w:pPr>
      <w:r>
        <w:t>Credit + Debit + Transfer – User is granted full transaction rights (</w:t>
      </w:r>
      <w:r>
        <w:t>i.e.</w:t>
      </w:r>
      <w:r>
        <w:t>) he/she can deposit, withdraw and also perform transfer of money to other account holders.</w:t>
      </w:r>
    </w:p>
    <w:p w14:paraId="1941E2E5" w14:textId="0FAA184D" w:rsidR="00D22267" w:rsidRDefault="00D22267" w:rsidP="00D22267">
      <w:pPr>
        <w:ind w:right="-90"/>
        <w:jc w:val="both"/>
      </w:pPr>
    </w:p>
    <w:p w14:paraId="363EC848" w14:textId="77777777" w:rsidR="00D22267" w:rsidRPr="00D22267" w:rsidRDefault="00D22267" w:rsidP="00D22267">
      <w:pPr>
        <w:ind w:left="720" w:right="-90"/>
        <w:jc w:val="both"/>
        <w:rPr>
          <w:i/>
          <w:iCs/>
          <w:u w:val="single"/>
        </w:rPr>
      </w:pPr>
      <w:r w:rsidRPr="00D22267">
        <w:rPr>
          <w:i/>
          <w:iCs/>
          <w:u w:val="single"/>
        </w:rPr>
        <w:t>Enabling/Disabling the User:</w:t>
      </w:r>
    </w:p>
    <w:p w14:paraId="4EA39D5B" w14:textId="77777777" w:rsidR="00D22267" w:rsidRDefault="00D22267" w:rsidP="00D22267">
      <w:pPr>
        <w:ind w:left="180" w:right="-90" w:firstLine="540"/>
        <w:jc w:val="both"/>
      </w:pPr>
    </w:p>
    <w:p w14:paraId="7586841A" w14:textId="13EB8D97" w:rsidR="00D22267" w:rsidRDefault="00D22267" w:rsidP="00D22267">
      <w:pPr>
        <w:ind w:left="180" w:right="-90" w:firstLine="540"/>
        <w:jc w:val="both"/>
      </w:pPr>
      <w:r>
        <w:t>The admin can disable(block) the user if he/she is found to be suspicious. If the user is</w:t>
      </w:r>
    </w:p>
    <w:p w14:paraId="08CBF7BC" w14:textId="77777777" w:rsidR="00D22267" w:rsidRDefault="00D22267" w:rsidP="00D22267">
      <w:pPr>
        <w:ind w:left="180" w:right="-90" w:firstLine="540"/>
        <w:jc w:val="both"/>
      </w:pPr>
      <w:r>
        <w:t>disabled, he/she cannot login and hence is restricted from performing transactions. The</w:t>
      </w:r>
    </w:p>
    <w:p w14:paraId="0B7302CA" w14:textId="75D88FE6" w:rsidR="00D22267" w:rsidRDefault="00D22267" w:rsidP="00D22267">
      <w:pPr>
        <w:ind w:left="180" w:right="-90" w:firstLine="540"/>
        <w:jc w:val="both"/>
      </w:pPr>
      <w:r>
        <w:t>admin can also enable the disabled user after verification in person.</w:t>
      </w:r>
    </w:p>
    <w:p w14:paraId="10155901" w14:textId="1E0424F3" w:rsidR="00D22267" w:rsidRDefault="00D22267" w:rsidP="00D22267">
      <w:pPr>
        <w:ind w:left="180" w:right="-90" w:firstLine="540"/>
        <w:jc w:val="both"/>
      </w:pPr>
    </w:p>
    <w:p w14:paraId="297858F4" w14:textId="056B1550" w:rsidR="00D22267" w:rsidRDefault="00D22267" w:rsidP="00D22267">
      <w:pPr>
        <w:ind w:left="180" w:right="-90" w:firstLine="540"/>
        <w:jc w:val="both"/>
        <w:rPr>
          <w:i/>
          <w:iCs/>
          <w:u w:val="single"/>
        </w:rPr>
      </w:pPr>
      <w:r w:rsidRPr="00D22267">
        <w:rPr>
          <w:i/>
          <w:iCs/>
          <w:u w:val="single"/>
        </w:rPr>
        <w:t>Authorizing Cheque Book Requests:</w:t>
      </w:r>
    </w:p>
    <w:p w14:paraId="781D5D26" w14:textId="77777777" w:rsidR="00D22267" w:rsidRPr="00D22267" w:rsidRDefault="00D22267" w:rsidP="00D22267">
      <w:pPr>
        <w:ind w:left="180" w:right="-90" w:firstLine="540"/>
        <w:jc w:val="both"/>
        <w:rPr>
          <w:i/>
          <w:iCs/>
          <w:u w:val="single"/>
        </w:rPr>
      </w:pPr>
    </w:p>
    <w:p w14:paraId="7589A2D7" w14:textId="77777777" w:rsidR="00D22267" w:rsidRDefault="00D22267" w:rsidP="00D22267">
      <w:pPr>
        <w:ind w:left="180" w:right="-90" w:firstLine="540"/>
        <w:jc w:val="both"/>
      </w:pPr>
      <w:r>
        <w:t>The admin has to authorize the user’s request for cheque book issue. Only upon admin’s</w:t>
      </w:r>
    </w:p>
    <w:p w14:paraId="153DF84B" w14:textId="77777777" w:rsidR="00D22267" w:rsidRDefault="00D22267" w:rsidP="00D22267">
      <w:pPr>
        <w:ind w:left="180" w:right="-90" w:firstLine="540"/>
        <w:jc w:val="both"/>
      </w:pPr>
      <w:r>
        <w:t>confirmation, cheque books are issued to respective user and the confirmation mail is also</w:t>
      </w:r>
    </w:p>
    <w:p w14:paraId="200A50DA" w14:textId="198B78C3" w:rsidR="00D22267" w:rsidRDefault="00D22267" w:rsidP="00D22267">
      <w:pPr>
        <w:ind w:left="180" w:right="-90" w:firstLine="540"/>
        <w:jc w:val="both"/>
      </w:pPr>
      <w:r>
        <w:t>sent to the user’s email id.</w:t>
      </w:r>
    </w:p>
    <w:p w14:paraId="16A4915B" w14:textId="42691298" w:rsidR="00D22267" w:rsidRDefault="00D22267" w:rsidP="00D22267">
      <w:pPr>
        <w:ind w:left="180" w:right="-90" w:firstLine="540"/>
        <w:jc w:val="both"/>
      </w:pPr>
    </w:p>
    <w:p w14:paraId="53FB3672" w14:textId="67649C76" w:rsidR="00D22267" w:rsidRDefault="00D22267">
      <w:r>
        <w:br w:type="page"/>
      </w:r>
    </w:p>
    <w:p w14:paraId="19D34E09" w14:textId="5A6569B6" w:rsidR="00D22267" w:rsidRDefault="00D22267" w:rsidP="00D22267">
      <w:pPr>
        <w:ind w:left="180" w:right="-90" w:firstLine="540"/>
        <w:jc w:val="both"/>
      </w:pPr>
    </w:p>
    <w:p w14:paraId="66DABC85" w14:textId="77777777" w:rsidR="00D22267" w:rsidRPr="00D22267" w:rsidRDefault="00D22267" w:rsidP="00D22267">
      <w:pPr>
        <w:ind w:left="180" w:right="-90" w:firstLine="540"/>
        <w:jc w:val="both"/>
        <w:rPr>
          <w:b/>
          <w:bCs/>
          <w:sz w:val="32"/>
          <w:szCs w:val="32"/>
          <w:u w:val="single"/>
        </w:rPr>
      </w:pPr>
      <w:r w:rsidRPr="00D22267">
        <w:rPr>
          <w:b/>
          <w:bCs/>
          <w:sz w:val="32"/>
          <w:szCs w:val="32"/>
          <w:u w:val="single"/>
        </w:rPr>
        <w:t>User Portal Description</w:t>
      </w:r>
    </w:p>
    <w:p w14:paraId="57D631FD" w14:textId="77777777" w:rsidR="00D22267" w:rsidRDefault="00D22267" w:rsidP="00D22267">
      <w:pPr>
        <w:ind w:left="180" w:right="-90" w:firstLine="540"/>
        <w:jc w:val="both"/>
      </w:pPr>
    </w:p>
    <w:p w14:paraId="707F3858" w14:textId="47BDCFB5" w:rsidR="00D22267" w:rsidRPr="00FC1E46" w:rsidRDefault="00D22267" w:rsidP="00D22267">
      <w:pPr>
        <w:ind w:left="180" w:right="-90" w:firstLine="540"/>
        <w:jc w:val="both"/>
        <w:rPr>
          <w:i/>
          <w:iCs/>
          <w:sz w:val="28"/>
          <w:szCs w:val="28"/>
          <w:u w:val="single"/>
        </w:rPr>
      </w:pPr>
      <w:r w:rsidRPr="00FC1E46">
        <w:rPr>
          <w:i/>
          <w:iCs/>
          <w:sz w:val="28"/>
          <w:szCs w:val="28"/>
          <w:u w:val="single"/>
        </w:rPr>
        <w:t>Features:</w:t>
      </w:r>
    </w:p>
    <w:p w14:paraId="78614C6C" w14:textId="77777777" w:rsidR="00D22267" w:rsidRDefault="00D22267" w:rsidP="00D22267">
      <w:pPr>
        <w:ind w:left="180" w:right="-90" w:firstLine="540"/>
        <w:jc w:val="both"/>
      </w:pPr>
    </w:p>
    <w:p w14:paraId="5BA175BD" w14:textId="27EFC1A8" w:rsidR="00D22267" w:rsidRPr="00FC1E46" w:rsidRDefault="00D22267" w:rsidP="00D22267">
      <w:pPr>
        <w:ind w:left="180" w:right="-90" w:firstLine="540"/>
        <w:jc w:val="both"/>
        <w:rPr>
          <w:i/>
          <w:iCs/>
          <w:u w:val="single"/>
        </w:rPr>
      </w:pPr>
      <w:r w:rsidRPr="00FC1E46">
        <w:rPr>
          <w:i/>
          <w:iCs/>
          <w:u w:val="single"/>
        </w:rPr>
        <w:t>Registration:</w:t>
      </w:r>
    </w:p>
    <w:p w14:paraId="00191981" w14:textId="77777777" w:rsidR="00D22267" w:rsidRDefault="00D22267" w:rsidP="00D22267">
      <w:pPr>
        <w:ind w:left="180" w:right="-90" w:firstLine="540"/>
        <w:jc w:val="both"/>
      </w:pPr>
    </w:p>
    <w:p w14:paraId="59430517" w14:textId="77777777" w:rsidR="00FC1E46" w:rsidRDefault="00D22267" w:rsidP="00D22267">
      <w:pPr>
        <w:ind w:left="810" w:right="-90" w:hanging="90"/>
        <w:jc w:val="both"/>
      </w:pPr>
      <w:r>
        <w:t>The registration is the first step to get started with the application. The user will have to enter</w:t>
      </w:r>
    </w:p>
    <w:p w14:paraId="5AEB91BB" w14:textId="77777777" w:rsidR="00FC1E46" w:rsidRDefault="00D22267" w:rsidP="00D22267">
      <w:pPr>
        <w:ind w:left="810" w:right="-90" w:hanging="90"/>
        <w:jc w:val="both"/>
      </w:pPr>
      <w:r>
        <w:t>his first name, last name, email, phone number, address, username, password, date of birth,</w:t>
      </w:r>
    </w:p>
    <w:p w14:paraId="2262A526" w14:textId="77777777" w:rsidR="00FC1E46" w:rsidRDefault="00D22267" w:rsidP="00D22267">
      <w:pPr>
        <w:ind w:left="810" w:right="-90" w:hanging="90"/>
        <w:jc w:val="both"/>
      </w:pPr>
      <w:r>
        <w:t>and an select an identity card (Aadhaar card, pan card or voters id) and enter its number and</w:t>
      </w:r>
    </w:p>
    <w:p w14:paraId="7F955F07" w14:textId="3D666B8F" w:rsidR="00D22267" w:rsidRDefault="00D22267" w:rsidP="00FC1E46">
      <w:pPr>
        <w:ind w:left="720" w:right="-90"/>
        <w:jc w:val="both"/>
      </w:pPr>
      <w:r>
        <w:t>the scanned copy of the identity provided. If the username given by the user is checked for duplication in the database if a similar username exists then he or she will have to register with a new username. On registration the user information is passed on to the admin for verification. Once the admin verifies an email will be send to the user that his/her account is activated and a primary and saving account is created for the user.</w:t>
      </w:r>
    </w:p>
    <w:p w14:paraId="1D39351A" w14:textId="36B6EC5B" w:rsidR="00FC1E46" w:rsidRDefault="00FC1E46" w:rsidP="00FC1E46">
      <w:pPr>
        <w:ind w:left="720" w:right="-90"/>
        <w:jc w:val="both"/>
      </w:pPr>
    </w:p>
    <w:p w14:paraId="5154F91E" w14:textId="63CA698B" w:rsidR="00FC1E46" w:rsidRPr="00FC1E46" w:rsidRDefault="00FC1E46" w:rsidP="00FC1E46">
      <w:pPr>
        <w:ind w:left="720" w:right="-90"/>
        <w:jc w:val="both"/>
        <w:rPr>
          <w:i/>
          <w:iCs/>
          <w:u w:val="single"/>
        </w:rPr>
      </w:pPr>
      <w:r w:rsidRPr="00FC1E46">
        <w:rPr>
          <w:i/>
          <w:iCs/>
          <w:u w:val="single"/>
        </w:rPr>
        <w:t>Login:</w:t>
      </w:r>
    </w:p>
    <w:p w14:paraId="673FE88A" w14:textId="77777777" w:rsidR="00FC1E46" w:rsidRDefault="00FC1E46" w:rsidP="00FC1E46">
      <w:pPr>
        <w:ind w:left="720" w:right="-90"/>
        <w:jc w:val="both"/>
      </w:pPr>
    </w:p>
    <w:p w14:paraId="22962498" w14:textId="32CA9CD6" w:rsidR="00FC1E46" w:rsidRDefault="00FC1E46" w:rsidP="00FC1E46">
      <w:pPr>
        <w:ind w:left="720" w:right="-90"/>
        <w:jc w:val="both"/>
      </w:pPr>
      <w:r>
        <w:t>The user can login with the username and password that he had provided on registration after the admin authorizes his account. The admin can also enable or disable the account. So, for successful login the user has to enter correct username, correct password and the user has to be authorized and enabled by the admin</w:t>
      </w:r>
      <w:r>
        <w:t>.</w:t>
      </w:r>
      <w:r w:rsidRPr="00FC1E46">
        <w:t xml:space="preserve"> </w:t>
      </w:r>
      <w:r w:rsidRPr="00FC1E46">
        <w:t>On successful login we are navigated to the home page</w:t>
      </w:r>
      <w:r>
        <w:t>.</w:t>
      </w:r>
    </w:p>
    <w:p w14:paraId="14C635AA" w14:textId="13058756" w:rsidR="00FC1E46" w:rsidRDefault="00FC1E46" w:rsidP="00FC1E46">
      <w:pPr>
        <w:ind w:left="720" w:right="-90"/>
        <w:jc w:val="both"/>
      </w:pPr>
    </w:p>
    <w:p w14:paraId="224DA09F" w14:textId="633ED863" w:rsidR="00FC1E46" w:rsidRPr="00FC1E46" w:rsidRDefault="00FC1E46" w:rsidP="00FC1E46">
      <w:pPr>
        <w:ind w:left="720" w:right="-90"/>
        <w:jc w:val="both"/>
        <w:rPr>
          <w:i/>
          <w:iCs/>
          <w:u w:val="single"/>
        </w:rPr>
      </w:pPr>
      <w:r w:rsidRPr="00FC1E46">
        <w:rPr>
          <w:i/>
          <w:iCs/>
          <w:u w:val="single"/>
        </w:rPr>
        <w:t>Deposit:</w:t>
      </w:r>
    </w:p>
    <w:p w14:paraId="537B8856" w14:textId="77777777" w:rsidR="00FC1E46" w:rsidRDefault="00FC1E46" w:rsidP="00FC1E46">
      <w:pPr>
        <w:ind w:left="720" w:right="-90"/>
        <w:jc w:val="both"/>
      </w:pPr>
    </w:p>
    <w:p w14:paraId="1717A9F0" w14:textId="75A84567" w:rsidR="00FC1E46" w:rsidRDefault="00FC1E46" w:rsidP="00FC1E46">
      <w:pPr>
        <w:ind w:left="720" w:right="-90"/>
        <w:jc w:val="both"/>
      </w:pPr>
      <w:r>
        <w:t>The user can deposit money in his/her accounts by entering the correct account number and the amount if the feature is enabled by the admin.</w:t>
      </w:r>
    </w:p>
    <w:p w14:paraId="0EC6A4AD" w14:textId="77777777" w:rsidR="00FC1E46" w:rsidRDefault="00FC1E46" w:rsidP="00FC1E46">
      <w:pPr>
        <w:ind w:left="720" w:right="-90"/>
        <w:jc w:val="both"/>
      </w:pPr>
    </w:p>
    <w:p w14:paraId="01DF27AF" w14:textId="7FBD4731" w:rsidR="00FC1E46" w:rsidRPr="00FC1E46" w:rsidRDefault="00FC1E46" w:rsidP="00FC1E46">
      <w:pPr>
        <w:ind w:left="720" w:right="-90"/>
        <w:jc w:val="both"/>
        <w:rPr>
          <w:i/>
          <w:iCs/>
          <w:u w:val="single"/>
        </w:rPr>
      </w:pPr>
      <w:r w:rsidRPr="00FC1E46">
        <w:rPr>
          <w:i/>
          <w:iCs/>
          <w:u w:val="single"/>
        </w:rPr>
        <w:t>Withdraw:</w:t>
      </w:r>
    </w:p>
    <w:p w14:paraId="05A476D1" w14:textId="77777777" w:rsidR="00FC1E46" w:rsidRDefault="00FC1E46" w:rsidP="00FC1E46">
      <w:pPr>
        <w:ind w:left="720" w:right="-90"/>
        <w:jc w:val="both"/>
      </w:pPr>
    </w:p>
    <w:p w14:paraId="690204FB" w14:textId="43072F0A" w:rsidR="00FC1E46" w:rsidRDefault="00FC1E46" w:rsidP="00FC1E46">
      <w:pPr>
        <w:ind w:left="720" w:right="-90"/>
        <w:jc w:val="both"/>
      </w:pPr>
      <w:r>
        <w:t>The user can withdraw money from his/her accounts by entering the account number and the amount if the feature is enabled by the admin. The operation won’t go through if the amount to be withdrawn is more than the users account balance.</w:t>
      </w:r>
    </w:p>
    <w:p w14:paraId="1989A568" w14:textId="77777777" w:rsidR="00FC1E46" w:rsidRDefault="00FC1E46" w:rsidP="00FC1E46">
      <w:pPr>
        <w:ind w:left="720" w:right="-90"/>
        <w:jc w:val="both"/>
      </w:pPr>
    </w:p>
    <w:p w14:paraId="0D85ED50" w14:textId="42001DF2" w:rsidR="00FC1E46" w:rsidRPr="00FC1E46" w:rsidRDefault="00FC1E46" w:rsidP="00FC1E46">
      <w:pPr>
        <w:ind w:left="720" w:right="-90"/>
        <w:jc w:val="both"/>
        <w:rPr>
          <w:i/>
          <w:iCs/>
          <w:u w:val="single"/>
        </w:rPr>
      </w:pPr>
      <w:r w:rsidRPr="00FC1E46">
        <w:rPr>
          <w:i/>
          <w:iCs/>
          <w:u w:val="single"/>
        </w:rPr>
        <w:t>Transfer:</w:t>
      </w:r>
    </w:p>
    <w:p w14:paraId="71108560" w14:textId="77777777" w:rsidR="00FC1E46" w:rsidRDefault="00FC1E46" w:rsidP="00FC1E46">
      <w:pPr>
        <w:ind w:left="720" w:right="-90"/>
        <w:jc w:val="both"/>
      </w:pPr>
    </w:p>
    <w:p w14:paraId="5625BA25" w14:textId="21D9A1B9" w:rsidR="00FC1E46" w:rsidRDefault="00FC1E46" w:rsidP="00FC1E46">
      <w:pPr>
        <w:ind w:left="720" w:right="-90"/>
        <w:jc w:val="both"/>
      </w:pPr>
      <w:r>
        <w:t>The user can transfer money from his/her accounts to other accounts by entering the his/her account number, the receivers account number, the IFSC code of the receivers account and the amount if the feature is enabled by the admin. The operation won’t go through if the amount to be transferred is more than the users account balance or the IFSC code of the receiver account is incorrect.</w:t>
      </w:r>
    </w:p>
    <w:p w14:paraId="351DF4C6" w14:textId="59441D1B" w:rsidR="00FC1E46" w:rsidRDefault="00FC1E46" w:rsidP="00FC1E46">
      <w:pPr>
        <w:ind w:left="720" w:right="-90"/>
        <w:jc w:val="both"/>
      </w:pPr>
    </w:p>
    <w:p w14:paraId="676569C0" w14:textId="10A0C5BD" w:rsidR="00FC1E46" w:rsidRPr="00FC1E46" w:rsidRDefault="00FC1E46" w:rsidP="00FC1E46">
      <w:pPr>
        <w:ind w:left="720" w:right="-90"/>
        <w:jc w:val="both"/>
        <w:rPr>
          <w:i/>
          <w:iCs/>
          <w:u w:val="single"/>
        </w:rPr>
      </w:pPr>
      <w:r w:rsidRPr="00FC1E46">
        <w:rPr>
          <w:i/>
          <w:iCs/>
          <w:u w:val="single"/>
        </w:rPr>
        <w:t>Transaction History</w:t>
      </w:r>
      <w:r w:rsidRPr="00FC1E46">
        <w:rPr>
          <w:i/>
          <w:iCs/>
          <w:u w:val="single"/>
        </w:rPr>
        <w:t>:</w:t>
      </w:r>
    </w:p>
    <w:p w14:paraId="4B830023" w14:textId="77777777" w:rsidR="00FC1E46" w:rsidRDefault="00FC1E46" w:rsidP="00FC1E46">
      <w:pPr>
        <w:ind w:left="720" w:right="-90"/>
        <w:jc w:val="both"/>
      </w:pPr>
    </w:p>
    <w:p w14:paraId="251D7219" w14:textId="7BA90AD7" w:rsidR="00FC1E46" w:rsidRDefault="00FC1E46" w:rsidP="00FC1E46">
      <w:pPr>
        <w:ind w:left="720" w:right="-90"/>
        <w:jc w:val="both"/>
      </w:pPr>
      <w:r>
        <w:t>In the view transaction history section, you can view transactions for a particular account. Both when money was deposited or withdrawn.</w:t>
      </w:r>
    </w:p>
    <w:p w14:paraId="1F11DFEE" w14:textId="0BC870D3" w:rsidR="00FC1E46" w:rsidRDefault="00FC1E46" w:rsidP="00FC1E46">
      <w:pPr>
        <w:ind w:left="720" w:right="-90"/>
        <w:jc w:val="both"/>
      </w:pPr>
    </w:p>
    <w:p w14:paraId="239D0D72" w14:textId="5B198A21" w:rsidR="00FC1E46" w:rsidRDefault="00FC1E46" w:rsidP="00FC1E46">
      <w:pPr>
        <w:ind w:left="720" w:right="-90"/>
        <w:jc w:val="both"/>
      </w:pPr>
    </w:p>
    <w:p w14:paraId="7DD50B45" w14:textId="711E5CDC" w:rsidR="00FC1E46" w:rsidRDefault="00FC1E46" w:rsidP="00FC1E46">
      <w:pPr>
        <w:ind w:left="720" w:right="-90"/>
        <w:jc w:val="both"/>
      </w:pPr>
    </w:p>
    <w:p w14:paraId="34DD5B6F" w14:textId="2B098060" w:rsidR="00FC1E46" w:rsidRDefault="00FC1E46" w:rsidP="00FC1E46">
      <w:pPr>
        <w:ind w:left="720" w:right="-90"/>
        <w:jc w:val="both"/>
      </w:pPr>
    </w:p>
    <w:p w14:paraId="4EB0E354" w14:textId="7612AF81" w:rsidR="00FC1E46" w:rsidRPr="00FC1E46" w:rsidRDefault="00FC1E46" w:rsidP="00FC1E46">
      <w:pPr>
        <w:ind w:left="720" w:right="-90"/>
        <w:jc w:val="both"/>
        <w:rPr>
          <w:i/>
          <w:iCs/>
          <w:u w:val="single"/>
        </w:rPr>
      </w:pPr>
      <w:r w:rsidRPr="00FC1E46">
        <w:rPr>
          <w:i/>
          <w:iCs/>
          <w:u w:val="single"/>
        </w:rPr>
        <w:t>View Transfer History:</w:t>
      </w:r>
    </w:p>
    <w:p w14:paraId="45E3EBAA" w14:textId="77777777" w:rsidR="00FC1E46" w:rsidRDefault="00FC1E46" w:rsidP="00FC1E46">
      <w:pPr>
        <w:ind w:left="720" w:right="-90"/>
        <w:jc w:val="both"/>
      </w:pPr>
    </w:p>
    <w:p w14:paraId="268EAE8E" w14:textId="53D49FB7" w:rsidR="00FC1E46" w:rsidRDefault="00FC1E46" w:rsidP="00FC1E46">
      <w:pPr>
        <w:ind w:left="720" w:right="-90"/>
        <w:jc w:val="both"/>
      </w:pPr>
      <w:r>
        <w:t>In the view transfer history section, you can view transfers for a particular account. Both when money was transferred or received from the account will be displayed.</w:t>
      </w:r>
    </w:p>
    <w:p w14:paraId="1F0009D9" w14:textId="5F867F8E" w:rsidR="00FC1E46" w:rsidRDefault="00FC1E46" w:rsidP="00FC1E46">
      <w:pPr>
        <w:ind w:left="720" w:right="-90"/>
        <w:jc w:val="both"/>
      </w:pPr>
    </w:p>
    <w:p w14:paraId="2BAB1B6D" w14:textId="77777777" w:rsidR="00FC1E46" w:rsidRPr="00FC1E46" w:rsidRDefault="00FC1E46" w:rsidP="00FC1E46">
      <w:pPr>
        <w:ind w:left="720" w:right="-90"/>
        <w:jc w:val="both"/>
        <w:rPr>
          <w:i/>
          <w:iCs/>
          <w:u w:val="single"/>
        </w:rPr>
      </w:pPr>
      <w:r w:rsidRPr="00FC1E46">
        <w:rPr>
          <w:i/>
          <w:iCs/>
          <w:u w:val="single"/>
        </w:rPr>
        <w:t>Cheque Book Request:</w:t>
      </w:r>
    </w:p>
    <w:p w14:paraId="047BEB48" w14:textId="77777777" w:rsidR="00FC1E46" w:rsidRDefault="00FC1E46" w:rsidP="00FC1E46">
      <w:pPr>
        <w:ind w:left="720" w:right="-90"/>
        <w:jc w:val="both"/>
      </w:pPr>
    </w:p>
    <w:p w14:paraId="45D84D7E" w14:textId="31938C58" w:rsidR="00FC1E46" w:rsidRDefault="00FC1E46" w:rsidP="00FC1E46">
      <w:pPr>
        <w:ind w:left="720" w:right="-90"/>
        <w:jc w:val="both"/>
      </w:pPr>
      <w:r>
        <w:t>The user can request cheque books for his/her accounts by entering the account number and number of pages. Once admin accepts or rejects the request the user will get a mail.</w:t>
      </w:r>
    </w:p>
    <w:p w14:paraId="32C5A6F9" w14:textId="63A35D05" w:rsidR="00FC1E46" w:rsidRDefault="00FC1E46" w:rsidP="00FC1E46">
      <w:pPr>
        <w:ind w:left="720" w:right="-90"/>
        <w:jc w:val="both"/>
      </w:pPr>
    </w:p>
    <w:p w14:paraId="7AE2C174" w14:textId="5830E794" w:rsidR="00FC1E46" w:rsidRPr="00FC1E46" w:rsidRDefault="00FC1E46" w:rsidP="00FC1E46">
      <w:pPr>
        <w:ind w:left="720" w:right="-90"/>
        <w:jc w:val="both"/>
        <w:rPr>
          <w:i/>
          <w:iCs/>
          <w:u w:val="single"/>
        </w:rPr>
      </w:pPr>
      <w:r w:rsidRPr="00FC1E46">
        <w:rPr>
          <w:i/>
          <w:iCs/>
          <w:u w:val="single"/>
        </w:rPr>
        <w:t>Update User:</w:t>
      </w:r>
    </w:p>
    <w:p w14:paraId="6730FC1E" w14:textId="77777777" w:rsidR="00FC1E46" w:rsidRDefault="00FC1E46" w:rsidP="00FC1E46">
      <w:pPr>
        <w:ind w:left="720" w:right="-90"/>
        <w:jc w:val="both"/>
      </w:pPr>
    </w:p>
    <w:p w14:paraId="0D347C5C" w14:textId="68246B2F" w:rsidR="00FC1E46" w:rsidRPr="00087071" w:rsidRDefault="00FC1E46" w:rsidP="00FC1E46">
      <w:pPr>
        <w:ind w:left="720" w:right="-90"/>
        <w:jc w:val="both"/>
      </w:pPr>
      <w:r>
        <w:t>The user can update some of his details with this function. The user can reset his password by entering the new password and the correct old password. The user only has to enter the fields that he wants to update.</w:t>
      </w:r>
    </w:p>
    <w:sectPr w:rsidR="00FC1E46" w:rsidRPr="00087071" w:rsidSect="00D22267">
      <w:footerReference w:type="even" r:id="rId9"/>
      <w:pgSz w:w="12240" w:h="15840" w:code="1"/>
      <w:pgMar w:top="720" w:right="1350" w:bottom="1080" w:left="540" w:header="709" w:footer="43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EC866" w14:textId="77777777" w:rsidR="00273787" w:rsidRDefault="00273787" w:rsidP="001205A1">
      <w:r>
        <w:separator/>
      </w:r>
    </w:p>
  </w:endnote>
  <w:endnote w:type="continuationSeparator" w:id="0">
    <w:p w14:paraId="62BA724C" w14:textId="77777777" w:rsidR="00273787" w:rsidRDefault="0027378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3A10860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26F17BA1" w14:textId="77777777" w:rsidR="001205A1" w:rsidRDefault="001205A1" w:rsidP="001205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5B8AA" w14:textId="77777777" w:rsidR="00273787" w:rsidRDefault="00273787" w:rsidP="001205A1">
      <w:r>
        <w:separator/>
      </w:r>
    </w:p>
  </w:footnote>
  <w:footnote w:type="continuationSeparator" w:id="0">
    <w:p w14:paraId="7BF56082" w14:textId="77777777" w:rsidR="00273787" w:rsidRDefault="00273787"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317EB"/>
    <w:multiLevelType w:val="multilevel"/>
    <w:tmpl w:val="7B6E94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215487F"/>
    <w:multiLevelType w:val="hybridMultilevel"/>
    <w:tmpl w:val="4AF4C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C4F0F"/>
    <w:multiLevelType w:val="hybridMultilevel"/>
    <w:tmpl w:val="844493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7131814">
    <w:abstractNumId w:val="0"/>
  </w:num>
  <w:num w:numId="2" w16cid:durableId="1369841347">
    <w:abstractNumId w:val="1"/>
  </w:num>
  <w:num w:numId="3" w16cid:durableId="1138952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4C"/>
    <w:rsid w:val="00087071"/>
    <w:rsid w:val="000C4ED1"/>
    <w:rsid w:val="000E718F"/>
    <w:rsid w:val="001205A1"/>
    <w:rsid w:val="00142538"/>
    <w:rsid w:val="00154D3B"/>
    <w:rsid w:val="001E02EA"/>
    <w:rsid w:val="00273787"/>
    <w:rsid w:val="002877E8"/>
    <w:rsid w:val="002C784C"/>
    <w:rsid w:val="002E7C4E"/>
    <w:rsid w:val="0031055C"/>
    <w:rsid w:val="00371EE1"/>
    <w:rsid w:val="003A798E"/>
    <w:rsid w:val="00425A99"/>
    <w:rsid w:val="0052245F"/>
    <w:rsid w:val="005E6B25"/>
    <w:rsid w:val="005F4F46"/>
    <w:rsid w:val="006C60E6"/>
    <w:rsid w:val="006D2F7A"/>
    <w:rsid w:val="006F508F"/>
    <w:rsid w:val="007B0740"/>
    <w:rsid w:val="007C1BAB"/>
    <w:rsid w:val="009C6907"/>
    <w:rsid w:val="00A15CF7"/>
    <w:rsid w:val="00A24793"/>
    <w:rsid w:val="00A81248"/>
    <w:rsid w:val="00C325F7"/>
    <w:rsid w:val="00C66528"/>
    <w:rsid w:val="00C77F59"/>
    <w:rsid w:val="00C915F0"/>
    <w:rsid w:val="00D22267"/>
    <w:rsid w:val="00FB65B8"/>
    <w:rsid w:val="00FC1E46"/>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C42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semiHidden/>
    <w:rsid w:val="002C784C"/>
    <w:rPr>
      <w:color w:val="0000FF" w:themeColor="hyperlink"/>
      <w:u w:val="single"/>
    </w:rPr>
  </w:style>
  <w:style w:type="character" w:styleId="UnresolvedMention">
    <w:name w:val="Unresolved Mention"/>
    <w:basedOn w:val="DefaultParagraphFont"/>
    <w:uiPriority w:val="99"/>
    <w:semiHidden/>
    <w:unhideWhenUsed/>
    <w:rsid w:val="002C784C"/>
    <w:rPr>
      <w:color w:val="605E5C"/>
      <w:shd w:val="clear" w:color="auto" w:fill="E1DFDD"/>
    </w:rPr>
  </w:style>
  <w:style w:type="character" w:styleId="FollowedHyperlink">
    <w:name w:val="FollowedHyperlink"/>
    <w:basedOn w:val="DefaultParagraphFont"/>
    <w:uiPriority w:val="99"/>
    <w:semiHidden/>
    <w:rsid w:val="002C784C"/>
    <w:rPr>
      <w:color w:val="FF00FF" w:themeColor="followedHyperlink"/>
      <w:u w:val="single"/>
    </w:rPr>
  </w:style>
  <w:style w:type="paragraph" w:styleId="ListParagraph">
    <w:name w:val="List Paragraph"/>
    <w:basedOn w:val="Normal"/>
    <w:uiPriority w:val="34"/>
    <w:semiHidden/>
    <w:qFormat/>
    <w:rsid w:val="006D2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18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eerKhan0411/ICIN_Bank.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n\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0EA89-BC7E-4986-8E37-A62C9B717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2022-05-29T08:56:00Z</dcterms:created>
  <dcterms:modified xsi:type="dcterms:W3CDTF">2022-05-29T10:09:00Z</dcterms:modified>
</cp:coreProperties>
</file>